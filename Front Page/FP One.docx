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2D1C" w14:textId="7DF34418" w:rsidR="00FB65B8" w:rsidRDefault="005A0700" w:rsidP="00FB65B8">
      <w:pPr>
        <w:spacing w:line="240" w:lineRule="auto"/>
        <w:ind w:right="26"/>
        <w:jc w:val="center"/>
        <w:rPr>
          <w:rFonts w:ascii="Times New Roman" w:hAnsi="Times New Roman"/>
          <w:bCs/>
          <w:color w:val="0D0D0D" w:themeColor="text1" w:themeTint="F2"/>
          <w:sz w:val="32"/>
          <w:szCs w:val="32"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83A43" wp14:editId="7318666A">
                <wp:simplePos x="0" y="0"/>
                <wp:positionH relativeFrom="page">
                  <wp:align>left</wp:align>
                </wp:positionH>
                <wp:positionV relativeFrom="paragraph">
                  <wp:posOffset>19050</wp:posOffset>
                </wp:positionV>
                <wp:extent cx="8367332" cy="0"/>
                <wp:effectExtent l="0" t="19050" r="5334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BD35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.5pt" to="658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" strokecolor="#4472c4 [3204]" strokeweight="4pt">
                <w10:wrap anchorx="page"/>
              </v:line>
            </w:pict>
          </mc:Fallback>
        </mc:AlternateContent>
      </w:r>
    </w:p>
    <w:p w14:paraId="48845AC3" w14:textId="7BD85AC7" w:rsidR="00FB65B8" w:rsidRPr="0032589E" w:rsidRDefault="00FB65B8" w:rsidP="0032589E">
      <w:pPr>
        <w:spacing w:line="240" w:lineRule="auto"/>
        <w:ind w:left="-851" w:right="-837"/>
        <w:jc w:val="center"/>
        <w:rPr>
          <w:rFonts w:ascii="Times New Roman" w:hAnsi="Times New Roman"/>
          <w:bCs/>
          <w:color w:val="0D0D0D" w:themeColor="text1" w:themeTint="F2"/>
          <w:sz w:val="32"/>
          <w:szCs w:val="32"/>
        </w:rPr>
      </w:pPr>
      <w:r w:rsidRPr="0032589E">
        <w:rPr>
          <w:rFonts w:ascii="Times New Roman" w:hAnsi="Times New Roman"/>
          <w:bCs/>
          <w:color w:val="0D0D0D" w:themeColor="text1" w:themeTint="F2"/>
          <w:sz w:val="32"/>
          <w:szCs w:val="32"/>
        </w:rPr>
        <w:t>VELAGAPUDI RAMAKRISHNA SIDDHARTHA ENGINEERING COLLEGE (AUTONOMOUS)</w:t>
      </w:r>
    </w:p>
    <w:p w14:paraId="189ACAD3" w14:textId="5762CB2E" w:rsidR="00FB65B8" w:rsidRPr="00FB65B8" w:rsidRDefault="00FB65B8" w:rsidP="0032589E">
      <w:pPr>
        <w:spacing w:line="240" w:lineRule="auto"/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(AFFILIATED TO JNTUK, KAKINADA)</w:t>
      </w:r>
    </w:p>
    <w:p w14:paraId="0563CE48" w14:textId="12B259E1" w:rsidR="00FB65B8" w:rsidRPr="00FB65B8" w:rsidRDefault="00FB65B8" w:rsidP="0032589E">
      <w:pPr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KANURU, VIJAYAWADA – 520 007</w:t>
      </w:r>
    </w:p>
    <w:p w14:paraId="60ED5A86" w14:textId="1B464E5C" w:rsidR="00FB65B8" w:rsidRPr="00FB65B8" w:rsidRDefault="00FB65B8" w:rsidP="0032589E">
      <w:pPr>
        <w:spacing w:line="240" w:lineRule="auto"/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DEPARTMENT OF COMPUTER SCIENCE AND ENGINEERING</w:t>
      </w:r>
    </w:p>
    <w:bookmarkStart w:id="0" w:name="_Hlk42011580"/>
    <w:bookmarkEnd w:id="0"/>
    <w:p w14:paraId="161B3242" w14:textId="7338E840" w:rsidR="00D077E9" w:rsidRDefault="005A0700" w:rsidP="00D70D02"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1787A" wp14:editId="60790264">
                <wp:simplePos x="0" y="0"/>
                <wp:positionH relativeFrom="column">
                  <wp:posOffset>-723900</wp:posOffset>
                </wp:positionH>
                <wp:positionV relativeFrom="paragraph">
                  <wp:posOffset>137795</wp:posOffset>
                </wp:positionV>
                <wp:extent cx="8367332" cy="0"/>
                <wp:effectExtent l="0" t="19050" r="5334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A65CD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0.85pt" to="601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" strokecolor="#4472c4 [3204]" strokeweight="4pt"/>
            </w:pict>
          </mc:Fallback>
        </mc:AlternateContent>
      </w:r>
    </w:p>
    <w:p w14:paraId="4829A616" w14:textId="694D22F2" w:rsidR="00906885" w:rsidRDefault="00906885" w:rsidP="00906885">
      <w:pPr>
        <w:spacing w:after="200"/>
      </w:pPr>
    </w:p>
    <w:p w14:paraId="59384DBA" w14:textId="67AF7434" w:rsidR="00FB65B8" w:rsidRDefault="00FB65B8" w:rsidP="00FB65B8">
      <w:pPr>
        <w:spacing w:after="200"/>
        <w:jc w:val="center"/>
      </w:pPr>
      <w:r w:rsidRPr="00862730">
        <w:rPr>
          <w:rFonts w:ascii="Bookman Old Style" w:hAnsi="Bookman Old Style"/>
          <w:noProof/>
          <w:szCs w:val="28"/>
        </w:rPr>
        <w:drawing>
          <wp:inline distT="0" distB="0" distL="0" distR="0" wp14:anchorId="4BA28F68" wp14:editId="25F4A968">
            <wp:extent cx="1457325" cy="1857492"/>
            <wp:effectExtent l="0" t="0" r="0" b="0"/>
            <wp:docPr id="4" name="Picture 4" descr="sidd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d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46" cy="19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C5B1" w14:textId="1D18567D" w:rsidR="00906885" w:rsidRDefault="00906885" w:rsidP="00FB65B8">
      <w:pPr>
        <w:spacing w:after="200"/>
        <w:jc w:val="center"/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</w:pPr>
    </w:p>
    <w:p w14:paraId="19255468" w14:textId="00E7838C" w:rsidR="00906885" w:rsidRDefault="00906885" w:rsidP="00FB65B8">
      <w:pPr>
        <w:spacing w:after="200"/>
        <w:jc w:val="center"/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</w:pPr>
    </w:p>
    <w:p w14:paraId="6E663968" w14:textId="64778B4E" w:rsidR="00906885" w:rsidRPr="00906885" w:rsidRDefault="00D0312A" w:rsidP="00FB65B8">
      <w:pPr>
        <w:spacing w:after="200"/>
        <w:jc w:val="center"/>
        <w:rPr>
          <w:rFonts w:ascii="Times New Roman" w:eastAsiaTheme="minorHAnsi" w:hAnsi="Times New Roman" w:cs="Times New Roman"/>
          <w:b w:val="0"/>
          <w:color w:val="auto"/>
          <w:sz w:val="180"/>
          <w:szCs w:val="180"/>
          <w:lang w:val="en-IN"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84D10" wp14:editId="55D76696">
                <wp:simplePos x="0" y="0"/>
                <wp:positionH relativeFrom="column">
                  <wp:posOffset>11430</wp:posOffset>
                </wp:positionH>
                <wp:positionV relativeFrom="paragraph">
                  <wp:posOffset>504825</wp:posOffset>
                </wp:positionV>
                <wp:extent cx="62865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3DC7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39.75pt" to="495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" strokecolor="#4472c4 [3204]" strokeweight="2.5pt"/>
            </w:pict>
          </mc:Fallback>
        </mc:AlternateConten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17CS</w:t>
      </w:r>
      <w:r w:rsidR="00981D76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4751A</w: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</w:t>
      </w:r>
      <w:r w:rsidR="00981D76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– Data Analytics</w: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L</w:t>
      </w:r>
      <w:r w:rsidR="00981D76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ab</w:t>
      </w:r>
      <w:r w:rsidR="00D165FA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Record</w:t>
      </w:r>
    </w:p>
    <w:p w14:paraId="2EE9E5A4" w14:textId="28A10D04" w:rsidR="00FF1F64" w:rsidRPr="00906885" w:rsidRDefault="00FF1F64" w:rsidP="00FB65B8">
      <w:pPr>
        <w:spacing w:after="200"/>
        <w:jc w:val="center"/>
        <w:rPr>
          <w:rFonts w:ascii="Times New Roman" w:eastAsiaTheme="minorHAnsi" w:hAnsi="Times New Roman" w:cs="Times New Roman"/>
          <w:bCs/>
          <w:color w:val="auto"/>
          <w:sz w:val="56"/>
          <w:szCs w:val="56"/>
          <w:lang w:val="en-IN"/>
        </w:rPr>
      </w:pPr>
    </w:p>
    <w:p w14:paraId="3C4679CA" w14:textId="5BDA9B52" w:rsidR="00BA5466" w:rsidRPr="00BA5466" w:rsidRDefault="00BA5466" w:rsidP="00FB65B8">
      <w:pPr>
        <w:spacing w:after="200"/>
        <w:jc w:val="center"/>
        <w:rPr>
          <w:rFonts w:ascii="Times New Roman" w:eastAsiaTheme="minorHAnsi" w:hAnsi="Times New Roman" w:cs="Times New Roman"/>
          <w:b w:val="0"/>
          <w:color w:val="auto"/>
          <w:sz w:val="24"/>
          <w:szCs w:val="24"/>
          <w:lang w:val="en-IN"/>
        </w:rPr>
      </w:pPr>
    </w:p>
    <w:p w14:paraId="2B1D3883" w14:textId="0D3B404A" w:rsidR="0087605E" w:rsidRPr="00D70D02" w:rsidRDefault="00D0312A" w:rsidP="00D0312A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9A56BB" wp14:editId="77540F8E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7791450" cy="1590675"/>
                <wp:effectExtent l="0" t="0" r="0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1E383" w14:textId="334BD8B9" w:rsidR="00A901DA" w:rsidRDefault="00A901DA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A901DA"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>B.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 xml:space="preserve"> Tech (Computer Science and Engineering)</w:t>
                            </w:r>
                          </w:p>
                          <w:p w14:paraId="14BF55A5" w14:textId="7F28EA01" w:rsidR="00A901DA" w:rsidRDefault="00FF1F64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>I</w:t>
                            </w:r>
                            <w:r w:rsidR="00981D76"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 xml:space="preserve"> Year – </w:t>
                            </w:r>
                            <w:r w:rsidR="00981D76"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>VII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 xml:space="preserve"> Semester</w:t>
                            </w:r>
                          </w:p>
                          <w:p w14:paraId="2418ADC9" w14:textId="4D5822CC" w:rsidR="00FF1F64" w:rsidRDefault="00FF1F64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  <w:t>Academic Year: 2020-2021</w:t>
                            </w:r>
                          </w:p>
                          <w:p w14:paraId="2D41225A" w14:textId="36CFA226" w:rsidR="00A901DA" w:rsidRDefault="00A901DA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</w:p>
                          <w:p w14:paraId="568C6245" w14:textId="62A2E26E" w:rsidR="00A901DA" w:rsidRDefault="00A901DA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</w:p>
                          <w:p w14:paraId="1DD58F59" w14:textId="24E906B3" w:rsidR="00A901DA" w:rsidRDefault="00A901DA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</w:p>
                          <w:p w14:paraId="1AB2D1CD" w14:textId="77777777" w:rsidR="00A901DA" w:rsidRPr="00A901DA" w:rsidRDefault="00A901DA" w:rsidP="00A901DA">
                            <w:pPr>
                              <w:jc w:val="center"/>
                              <w:rPr>
                                <w:rFonts w:ascii="Times New Roman" w:eastAsiaTheme="minorHAnsi" w:hAnsi="Times New Roman" w:cs="Times New Roman"/>
                                <w:bCs/>
                                <w:color w:val="auto"/>
                                <w:sz w:val="56"/>
                                <w:szCs w:val="5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56BB" id="Rectangle 2" o:spid="_x0000_s1026" alt="colored rectangle" style="position:absolute;margin-left:0;margin-top:0;width:613.5pt;height:125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" fillcolor="#2f5496 [2404]" stroked="f" strokeweight="2pt">
                <v:textbox>
                  <w:txbxContent>
                    <w:p w14:paraId="2B51E383" w14:textId="334BD8B9" w:rsidR="00A901DA" w:rsidRDefault="00A901DA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  <w:r w:rsidRPr="00A901DA"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>B.</w:t>
                      </w:r>
                      <w:r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 xml:space="preserve"> Tech (Computer Science and Engineering)</w:t>
                      </w:r>
                    </w:p>
                    <w:p w14:paraId="14BF55A5" w14:textId="7F28EA01" w:rsidR="00A901DA" w:rsidRDefault="00FF1F64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>I</w:t>
                      </w:r>
                      <w:r w:rsidR="00981D76"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>V</w:t>
                      </w:r>
                      <w:r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 xml:space="preserve"> Year – </w:t>
                      </w:r>
                      <w:r w:rsidR="00981D76"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>VII</w:t>
                      </w:r>
                      <w:r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 xml:space="preserve"> Semester</w:t>
                      </w:r>
                    </w:p>
                    <w:p w14:paraId="2418ADC9" w14:textId="4D5822CC" w:rsidR="00FF1F64" w:rsidRDefault="00FF1F64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  <w:t>Academic Year: 2020-2021</w:t>
                      </w:r>
                    </w:p>
                    <w:p w14:paraId="2D41225A" w14:textId="36CFA226" w:rsidR="00A901DA" w:rsidRDefault="00A901DA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</w:p>
                    <w:p w14:paraId="568C6245" w14:textId="62A2E26E" w:rsidR="00A901DA" w:rsidRDefault="00A901DA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</w:p>
                    <w:p w14:paraId="1DD58F59" w14:textId="24E906B3" w:rsidR="00A901DA" w:rsidRDefault="00A901DA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</w:p>
                    <w:p w14:paraId="1AB2D1CD" w14:textId="77777777" w:rsidR="00A901DA" w:rsidRPr="00A901DA" w:rsidRDefault="00A901DA" w:rsidP="00A901DA">
                      <w:pPr>
                        <w:jc w:val="center"/>
                        <w:rPr>
                          <w:rFonts w:ascii="Times New Roman" w:eastAsiaTheme="minorHAnsi" w:hAnsi="Times New Roman" w:cs="Times New Roman"/>
                          <w:bCs/>
                          <w:color w:val="auto"/>
                          <w:sz w:val="56"/>
                          <w:szCs w:val="56"/>
                          <w:lang w:val="en-IN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sectPr w:rsidR="0087605E" w:rsidRPr="00D70D02" w:rsidSect="00FB65B8">
      <w:pgSz w:w="12240" w:h="15840"/>
      <w:pgMar w:top="486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078D8" w14:textId="77777777" w:rsidR="00FF7931" w:rsidRDefault="00FF7931">
      <w:r>
        <w:separator/>
      </w:r>
    </w:p>
    <w:p w14:paraId="69C8C644" w14:textId="77777777" w:rsidR="00FF7931" w:rsidRDefault="00FF7931"/>
  </w:endnote>
  <w:endnote w:type="continuationSeparator" w:id="0">
    <w:p w14:paraId="6360008D" w14:textId="77777777" w:rsidR="00FF7931" w:rsidRDefault="00FF7931">
      <w:r>
        <w:continuationSeparator/>
      </w:r>
    </w:p>
    <w:p w14:paraId="750209F8" w14:textId="77777777" w:rsidR="00FF7931" w:rsidRDefault="00FF7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1D542" w14:textId="77777777" w:rsidR="00FF7931" w:rsidRDefault="00FF7931">
      <w:r>
        <w:separator/>
      </w:r>
    </w:p>
    <w:p w14:paraId="6A1F14EC" w14:textId="77777777" w:rsidR="00FF7931" w:rsidRDefault="00FF7931"/>
  </w:footnote>
  <w:footnote w:type="continuationSeparator" w:id="0">
    <w:p w14:paraId="58A47267" w14:textId="77777777" w:rsidR="00FF7931" w:rsidRDefault="00FF7931">
      <w:r>
        <w:continuationSeparator/>
      </w:r>
    </w:p>
    <w:p w14:paraId="37C5C2EB" w14:textId="77777777" w:rsidR="00FF7931" w:rsidRDefault="00FF79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B8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2EE2"/>
    <w:rsid w:val="002F51F5"/>
    <w:rsid w:val="00312137"/>
    <w:rsid w:val="0032589E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06EDF"/>
    <w:rsid w:val="00516A86"/>
    <w:rsid w:val="005275F6"/>
    <w:rsid w:val="00572102"/>
    <w:rsid w:val="005A0700"/>
    <w:rsid w:val="005F1BB0"/>
    <w:rsid w:val="00656C4D"/>
    <w:rsid w:val="006E5201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2D7C"/>
    <w:rsid w:val="00862FE4"/>
    <w:rsid w:val="0086389A"/>
    <w:rsid w:val="0087605E"/>
    <w:rsid w:val="008B1FEE"/>
    <w:rsid w:val="00903C32"/>
    <w:rsid w:val="00906885"/>
    <w:rsid w:val="00916B16"/>
    <w:rsid w:val="009173B9"/>
    <w:rsid w:val="0093335D"/>
    <w:rsid w:val="0093613E"/>
    <w:rsid w:val="00943026"/>
    <w:rsid w:val="00966B81"/>
    <w:rsid w:val="00981D76"/>
    <w:rsid w:val="009C7720"/>
    <w:rsid w:val="00A23AFA"/>
    <w:rsid w:val="00A31B3E"/>
    <w:rsid w:val="00A532F3"/>
    <w:rsid w:val="00A8489E"/>
    <w:rsid w:val="00A901DA"/>
    <w:rsid w:val="00AC29F3"/>
    <w:rsid w:val="00AF3B49"/>
    <w:rsid w:val="00B231E5"/>
    <w:rsid w:val="00BA5466"/>
    <w:rsid w:val="00C02B87"/>
    <w:rsid w:val="00C4086D"/>
    <w:rsid w:val="00CA1896"/>
    <w:rsid w:val="00CB5B28"/>
    <w:rsid w:val="00CF5371"/>
    <w:rsid w:val="00D0312A"/>
    <w:rsid w:val="00D0323A"/>
    <w:rsid w:val="00D0559F"/>
    <w:rsid w:val="00D077E9"/>
    <w:rsid w:val="00D165FA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65B8"/>
    <w:rsid w:val="00FD583F"/>
    <w:rsid w:val="00FD7488"/>
    <w:rsid w:val="00FF16B4"/>
    <w:rsid w:val="00FF1F64"/>
    <w:rsid w:val="00FF793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3880"/>
  <w15:docId w15:val="{86CA9390-56D5-4B27-B153-1DA56ACC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4546A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44546A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44546A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44546A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u%20U\AppData\Local\Microsoft\Office\16.0\DTS\en-US%7b6A471E1C-87DD-4FF0-872F-DFABC4969964%7d\%7b8E87714D-BF8F-4070-BD66-F0EEC27EAB1C%7dtf16392850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C:\Users\Prabu U\AppData\Local\Microsoft\Office\16.0\DTS\en-US{6A471E1C-87DD-4FF0-872F-DFABC4969964}\{8E87714D-BF8F-4070-BD66-F0EEC27EAB1C}tf16392850.dotx</Template>
  <TotalTime>31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Prabu U</dc:creator>
  <cp:keywords/>
  <cp:lastModifiedBy>Kuna Srinidhi</cp:lastModifiedBy>
  <cp:revision>9</cp:revision>
  <cp:lastPrinted>2020-06-02T12:24:00Z</cp:lastPrinted>
  <dcterms:created xsi:type="dcterms:W3CDTF">2020-06-02T11:56:00Z</dcterms:created>
  <dcterms:modified xsi:type="dcterms:W3CDTF">2021-02-27T06:46:00Z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